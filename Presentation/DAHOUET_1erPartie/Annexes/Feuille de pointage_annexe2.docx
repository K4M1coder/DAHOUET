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56" w:rsidRDefault="009A6656" w:rsidP="009A6656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9A6656" w:rsidRPr="00736EDE" w:rsidRDefault="009A6656" w:rsidP="009A6656">
      <w:pPr>
        <w:tabs>
          <w:tab w:val="left" w:leader="underscore" w:pos="7371"/>
        </w:tabs>
        <w:ind w:left="142"/>
        <w:rPr>
          <w:rFonts w:ascii="Arial" w:hAnsi="Arial" w:cs="Arial"/>
          <w:b/>
          <w:color w:val="7030A0"/>
        </w:rPr>
      </w:pPr>
      <w:r w:rsidRPr="009E0EDB">
        <w:rPr>
          <w:rFonts w:ascii="Arial" w:hAnsi="Arial" w:cs="Arial"/>
        </w:rPr>
        <w:t xml:space="preserve">Compétition : </w:t>
      </w:r>
      <w:r w:rsidRPr="00736EDE">
        <w:rPr>
          <w:rFonts w:ascii="Arial" w:hAnsi="Arial" w:cs="Arial"/>
          <w:b/>
          <w:color w:val="7030A0"/>
        </w:rPr>
        <w:t>Challenge d'hiver, Régate de la baie de</w:t>
      </w:r>
      <w:r w:rsidR="000E1DB7" w:rsidRPr="00736EDE">
        <w:rPr>
          <w:rFonts w:ascii="Arial" w:hAnsi="Arial" w:cs="Arial"/>
          <w:b/>
          <w:color w:val="7030A0"/>
        </w:rPr>
        <w:t xml:space="preserve"> Saint Brieuc  Date : 15/12/2014</w:t>
      </w:r>
    </w:p>
    <w:p w:rsidR="009A6656" w:rsidRPr="009E0EDB" w:rsidRDefault="009A6656" w:rsidP="009A6656">
      <w:pPr>
        <w:tabs>
          <w:tab w:val="left" w:leader="underscore" w:pos="7371"/>
        </w:tabs>
        <w:rPr>
          <w:rFonts w:ascii="Arial" w:hAnsi="Arial" w:cs="Arial"/>
        </w:rPr>
      </w:pPr>
    </w:p>
    <w:p w:rsidR="00736EDE" w:rsidRDefault="009A6656" w:rsidP="00736EDE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Série habitable, toutes classes</w:t>
      </w:r>
      <w:r w:rsidR="00736EDE">
        <w:rPr>
          <w:rFonts w:ascii="Arial" w:hAnsi="Arial" w:cs="Arial"/>
        </w:rPr>
        <w:t xml:space="preserve">, </w:t>
      </w:r>
      <w:r w:rsidRPr="009E0EDB">
        <w:rPr>
          <w:rFonts w:ascii="Arial" w:hAnsi="Arial" w:cs="Arial"/>
        </w:rPr>
        <w:t>Course n°: 6  Nom du commissaire : Marcel le Hegarat</w:t>
      </w:r>
      <w:r>
        <w:rPr>
          <w:rFonts w:ascii="Arial" w:hAnsi="Arial" w:cs="Arial"/>
        </w:rPr>
        <w:t xml:space="preserve">                                                </w:t>
      </w:r>
    </w:p>
    <w:p w:rsidR="00736EDE" w:rsidRDefault="00736EDE" w:rsidP="00736EDE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A533A5" w:rsidRPr="00A918B1" w:rsidRDefault="009A6656" w:rsidP="00736EDE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Signature :</w:t>
      </w:r>
      <w:r w:rsidR="00736EDE" w:rsidRPr="00A918B1">
        <w:rPr>
          <w:rFonts w:ascii="Arial" w:hAnsi="Arial" w:cs="Arial"/>
        </w:rPr>
        <w:t xml:space="preserve"> </w:t>
      </w:r>
    </w:p>
    <w:p w:rsidR="00A533A5" w:rsidRDefault="00A533A5">
      <w:pPr>
        <w:rPr>
          <w:sz w:val="10"/>
        </w:rPr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03"/>
        <w:gridCol w:w="1157"/>
        <w:gridCol w:w="1565"/>
        <w:gridCol w:w="244"/>
        <w:gridCol w:w="221"/>
        <w:gridCol w:w="403"/>
        <w:gridCol w:w="1110"/>
        <w:gridCol w:w="1612"/>
        <w:gridCol w:w="244"/>
        <w:gridCol w:w="221"/>
        <w:gridCol w:w="403"/>
        <w:gridCol w:w="403"/>
        <w:gridCol w:w="1206"/>
        <w:gridCol w:w="1630"/>
        <w:gridCol w:w="246"/>
        <w:gridCol w:w="221"/>
        <w:gridCol w:w="8"/>
      </w:tblGrid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157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565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440C89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24D1C4C" wp14:editId="1343923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44450</wp:posOffset>
                      </wp:positionV>
                      <wp:extent cx="140335" cy="144145"/>
                      <wp:effectExtent l="0" t="0" r="0" b="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512B" id="Oval 8" o:spid="_x0000_s1026" style="position:absolute;margin-left:-3.45pt;margin-top:3.5pt;width:11.0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" o:allowincell="f" filled="f"/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  X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  <w:tc>
          <w:tcPr>
            <w:tcW w:w="403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440C89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bookmarkStart w:id="0" w:name="_GoBack"/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F19FB0B" wp14:editId="42C0A39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34925</wp:posOffset>
                      </wp:positionV>
                      <wp:extent cx="140335" cy="144145"/>
                      <wp:effectExtent l="0" t="0" r="0" b="0"/>
                      <wp:wrapNone/>
                      <wp:docPr id="5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0CBEA" id="Oval 9" o:spid="_x0000_s1026" style="position:absolute;margin-left:-2.1pt;margin-top:2.75pt;width:11.0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" o:allowincell="f" filled="f"/>
                  </w:pict>
                </mc:Fallback>
              </mc:AlternateContent>
            </w:r>
            <w:bookmarkEnd w:id="0"/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  X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206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630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</w:p>
        </w:tc>
        <w:tc>
          <w:tcPr>
            <w:tcW w:w="2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9F0963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6890385</wp:posOffset>
                      </wp:positionH>
                      <wp:positionV relativeFrom="paragraph">
                        <wp:posOffset>120650</wp:posOffset>
                      </wp:positionV>
                      <wp:extent cx="140335" cy="144145"/>
                      <wp:effectExtent l="0" t="0" r="0" b="0"/>
                      <wp:wrapNone/>
                      <wp:docPr id="3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F69AFB" id="Oval 11" o:spid="_x0000_s1026" style="position:absolute;margin-left:542.55pt;margin-top:9.5pt;width:11.0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" o:allowincell="f" filled="f"/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  X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nil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1565" w:type="dxa"/>
            <w:tcBorders>
              <w:top w:val="nil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36</w:t>
            </w:r>
          </w:p>
        </w:tc>
        <w:tc>
          <w:tcPr>
            <w:tcW w:w="1110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71</w:t>
            </w:r>
          </w:p>
        </w:tc>
        <w:tc>
          <w:tcPr>
            <w:tcW w:w="1206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top w:val="nil"/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72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1478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73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199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74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75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6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41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76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7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42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77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8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43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78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9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44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79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10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45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80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11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46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81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4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12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82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736EDE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13</w:t>
            </w:r>
          </w:p>
          <w:p w:rsidR="00736EDE" w:rsidRPr="009A6656" w:rsidRDefault="00736EDE" w:rsidP="007405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  <w:vAlign w:val="center"/>
          </w:tcPr>
          <w:p w:rsidR="00736EDE" w:rsidRPr="00A918B1" w:rsidRDefault="00736EDE" w:rsidP="00B9638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565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9A6656" w:rsidRDefault="00736ED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83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….</w:t>
            </w: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84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15</w: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85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16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51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86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17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52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87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18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53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88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19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54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89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55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90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21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56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91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92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93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94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95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26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61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96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27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62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97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28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63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98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  <w:trHeight w:val="194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29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64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99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gridAfter w:val="1"/>
          <w:wAfter w:w="8" w:type="dxa"/>
          <w:trHeight w:val="152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30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65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rPr>
          <w:trHeight w:val="214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31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66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single" w:sz="6" w:space="0" w:color="auto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736EDE"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32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X  =  Marque touchée</w:t>
            </w:r>
          </w:p>
        </w:tc>
      </w:tr>
      <w:tr w:rsidR="00736EDE" w:rsidRPr="00A918B1" w:rsidTr="00736EDE"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9F096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4997450</wp:posOffset>
                      </wp:positionH>
                      <wp:positionV relativeFrom="paragraph">
                        <wp:posOffset>2540</wp:posOffset>
                      </wp:positionV>
                      <wp:extent cx="158115" cy="144780"/>
                      <wp:effectExtent l="0" t="0" r="0" b="0"/>
                      <wp:wrapNone/>
                      <wp:docPr id="2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115" cy="1447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0261A0" id="Oval 10" o:spid="_x0000_s1026" style="position:absolute;margin-left:393.5pt;margin-top:.2pt;width:12.4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" o:allowincell="f" filled="f">
                      <o:lock v:ext="edit" aspectratio="t"/>
                    </v:oval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sz w:val="15"/>
                <w:szCs w:val="15"/>
              </w:rPr>
              <w:t>33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X  =  Réparé par 1 tour</w:t>
            </w:r>
          </w:p>
        </w:tc>
      </w:tr>
      <w:tr w:rsidR="00736EDE" w:rsidRPr="00A918B1" w:rsidTr="00736EDE">
        <w:trPr>
          <w:trHeight w:val="122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34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R  =  Pavillon Rouge</w:t>
            </w:r>
          </w:p>
        </w:tc>
      </w:tr>
      <w:tr w:rsidR="00736EDE" w:rsidRPr="00A918B1" w:rsidTr="00736EDE">
        <w:trPr>
          <w:trHeight w:val="65"/>
        </w:trPr>
        <w:tc>
          <w:tcPr>
            <w:tcW w:w="403" w:type="dxa"/>
            <w:tcBorders>
              <w:top w:val="single" w:sz="6" w:space="0" w:color="auto"/>
              <w:bottom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35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J  =  Pavillon Jaune</w:t>
            </w:r>
          </w:p>
        </w:tc>
      </w:tr>
    </w:tbl>
    <w:p w:rsidR="00A533A5" w:rsidRPr="00A918B1" w:rsidRDefault="00A918B1" w:rsidP="00A918B1">
      <w:pPr>
        <w:tabs>
          <w:tab w:val="left" w:pos="2355"/>
        </w:tabs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sectPr w:rsidR="00A533A5" w:rsidRPr="00A918B1" w:rsidSect="00A918B1">
      <w:headerReference w:type="default" r:id="rId6"/>
      <w:footerReference w:type="default" r:id="rId7"/>
      <w:pgSz w:w="11906" w:h="16838" w:code="9"/>
      <w:pgMar w:top="454" w:right="454" w:bottom="284" w:left="454" w:header="720" w:footer="4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5A7" w:rsidRDefault="00DF75A7">
      <w:r>
        <w:separator/>
      </w:r>
    </w:p>
  </w:endnote>
  <w:endnote w:type="continuationSeparator" w:id="0">
    <w:p w:rsidR="00DF75A7" w:rsidRDefault="00DF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A918B1" w:rsidRDefault="009A6656" w:rsidP="00710DE0">
    <w:pPr>
      <w:pStyle w:val="En-tte"/>
      <w:rPr>
        <w:rFonts w:ascii="Arial" w:hAnsi="Arial" w:cs="Arial"/>
        <w:b/>
      </w:rPr>
    </w:pPr>
    <w:r>
      <w:rPr>
        <w:rFonts w:ascii="Arial" w:hAnsi="Arial" w:cs="Arial"/>
        <w:i/>
      </w:rPr>
      <w:t>Régates de la baie de saint Brieuc</w:t>
    </w:r>
    <w:r w:rsidR="00710DE0" w:rsidRPr="00A918B1">
      <w:rPr>
        <w:rFonts w:ascii="Arial" w:hAnsi="Arial" w:cs="Arial"/>
        <w:i/>
      </w:rPr>
      <w:tab/>
    </w:r>
    <w:r w:rsidR="00710DE0" w:rsidRPr="00A918B1">
      <w:rPr>
        <w:rFonts w:ascii="Arial" w:hAnsi="Arial" w:cs="Arial"/>
        <w:i/>
      </w:rPr>
      <w:tab/>
    </w:r>
    <w:r w:rsidR="00A533A5" w:rsidRPr="00A918B1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5A7" w:rsidRDefault="00DF75A7">
      <w:r>
        <w:separator/>
      </w:r>
    </w:p>
  </w:footnote>
  <w:footnote w:type="continuationSeparator" w:id="0">
    <w:p w:rsidR="00DF75A7" w:rsidRDefault="00DF7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736EDE" w:rsidRDefault="009F0963" w:rsidP="00736EDE">
    <w:pPr>
      <w:pStyle w:val="En-tte"/>
    </w:pPr>
    <w:r>
      <w:rPr>
        <w:noProof/>
      </w:rPr>
      <w:drawing>
        <wp:inline distT="0" distB="0" distL="0" distR="0">
          <wp:extent cx="2571750" cy="523875"/>
          <wp:effectExtent l="0" t="0" r="0" b="9525"/>
          <wp:docPr id="1" name="Image 1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EDE">
      <w:tab/>
    </w:r>
    <w:r w:rsidR="00736EDE">
      <w:tab/>
    </w:r>
    <w:r w:rsidR="00710DE0">
      <w:rPr>
        <w:rFonts w:ascii="Arial" w:hAnsi="Arial"/>
        <w:b/>
        <w:i/>
        <w:sz w:val="22"/>
      </w:rPr>
      <w:t>FEUILLE DE POINTAGE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66"/>
    <w:rsid w:val="000577F5"/>
    <w:rsid w:val="00070F4F"/>
    <w:rsid w:val="000D5368"/>
    <w:rsid w:val="000E1DB7"/>
    <w:rsid w:val="000E60F9"/>
    <w:rsid w:val="00440C89"/>
    <w:rsid w:val="006815FF"/>
    <w:rsid w:val="006B6A23"/>
    <w:rsid w:val="00710DE0"/>
    <w:rsid w:val="00736EDE"/>
    <w:rsid w:val="0074050E"/>
    <w:rsid w:val="007C05AC"/>
    <w:rsid w:val="00844A77"/>
    <w:rsid w:val="008F4BF9"/>
    <w:rsid w:val="00930366"/>
    <w:rsid w:val="009A6656"/>
    <w:rsid w:val="009F0963"/>
    <w:rsid w:val="00A213E4"/>
    <w:rsid w:val="00A533A5"/>
    <w:rsid w:val="00A918B1"/>
    <w:rsid w:val="00B36C6B"/>
    <w:rsid w:val="00B9638A"/>
    <w:rsid w:val="00DA409F"/>
    <w:rsid w:val="00DF75A7"/>
    <w:rsid w:val="00EF5B11"/>
    <w:rsid w:val="00F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  <w15:docId w15:val="{DBFE5CFF-64DA-417B-B11E-35CEE4C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A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844A7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44A7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FFV&amp;Arbit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FFV&amp;Arbitres</Template>
  <TotalTime>2</TotalTime>
  <Pages>1</Pages>
  <Words>183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Epreuve :</vt:lpstr>
    </vt:vector>
  </TitlesOfParts>
  <Company>FFV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Epreuve :</dc:title>
  <dc:creator>pf</dc:creator>
  <cp:lastModifiedBy>Patrice Francois</cp:lastModifiedBy>
  <cp:revision>3</cp:revision>
  <cp:lastPrinted>2015-01-08T15:55:00Z</cp:lastPrinted>
  <dcterms:created xsi:type="dcterms:W3CDTF">2015-01-08T15:54:00Z</dcterms:created>
  <dcterms:modified xsi:type="dcterms:W3CDTF">2015-01-08T15:56:00Z</dcterms:modified>
</cp:coreProperties>
</file>