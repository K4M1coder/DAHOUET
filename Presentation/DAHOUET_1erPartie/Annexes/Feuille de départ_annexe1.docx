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EAA" w:rsidRDefault="00573EAA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710DE0" w:rsidRPr="009E0EDB" w:rsidRDefault="000577F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>Compétition</w:t>
      </w:r>
      <w:r w:rsidR="00710DE0" w:rsidRPr="009E0EDB">
        <w:rPr>
          <w:rFonts w:ascii="Arial" w:hAnsi="Arial" w:cs="Arial"/>
        </w:rPr>
        <w:t xml:space="preserve"> : </w:t>
      </w:r>
      <w:r w:rsidR="00C36BFC" w:rsidRPr="00B54EA7">
        <w:rPr>
          <w:rFonts w:ascii="Arial" w:hAnsi="Arial" w:cs="Arial"/>
          <w:b/>
          <w:color w:val="7030A0"/>
        </w:rPr>
        <w:t xml:space="preserve">Challenge d'hiver, Régate de la baie de </w:t>
      </w:r>
      <w:r w:rsidR="00F50D31" w:rsidRPr="00B54EA7">
        <w:rPr>
          <w:rFonts w:ascii="Arial" w:hAnsi="Arial" w:cs="Arial"/>
          <w:b/>
          <w:color w:val="7030A0"/>
        </w:rPr>
        <w:t>S</w:t>
      </w:r>
      <w:r w:rsidR="00C36BFC" w:rsidRPr="00B54EA7">
        <w:rPr>
          <w:rFonts w:ascii="Arial" w:hAnsi="Arial" w:cs="Arial"/>
          <w:b/>
          <w:color w:val="7030A0"/>
        </w:rPr>
        <w:t>aint Brieuc</w:t>
      </w:r>
      <w:r w:rsidRPr="00B54EA7">
        <w:rPr>
          <w:rFonts w:ascii="Arial" w:hAnsi="Arial" w:cs="Arial"/>
          <w:b/>
          <w:color w:val="7030A0"/>
        </w:rPr>
        <w:t xml:space="preserve">  Date : </w:t>
      </w:r>
      <w:r w:rsidR="00B54EA7" w:rsidRPr="00B54EA7">
        <w:rPr>
          <w:rFonts w:ascii="Arial" w:hAnsi="Arial" w:cs="Arial"/>
          <w:b/>
          <w:color w:val="7030A0"/>
        </w:rPr>
        <w:t>15/12/2014</w:t>
      </w:r>
    </w:p>
    <w:p w:rsidR="00F50D31" w:rsidRPr="009E0EDB" w:rsidRDefault="00F50D31" w:rsidP="000577F5">
      <w:pPr>
        <w:tabs>
          <w:tab w:val="left" w:leader="underscore" w:pos="7371"/>
        </w:tabs>
        <w:rPr>
          <w:rFonts w:ascii="Arial" w:hAnsi="Arial" w:cs="Arial"/>
        </w:rPr>
      </w:pPr>
    </w:p>
    <w:p w:rsidR="009E0EDB" w:rsidRDefault="00F50D31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 xml:space="preserve">Série habitable, toutes </w:t>
      </w:r>
      <w:r w:rsidR="00796985" w:rsidRPr="009E0EDB">
        <w:rPr>
          <w:rFonts w:ascii="Arial" w:hAnsi="Arial" w:cs="Arial"/>
        </w:rPr>
        <w:t>classes</w:t>
      </w:r>
      <w:r w:rsidR="00796985">
        <w:rPr>
          <w:rFonts w:ascii="Arial" w:hAnsi="Arial" w:cs="Arial"/>
        </w:rPr>
        <w:t xml:space="preserve">, </w:t>
      </w:r>
      <w:r w:rsidR="00A533A5" w:rsidRPr="009E0EDB">
        <w:rPr>
          <w:rFonts w:ascii="Arial" w:hAnsi="Arial" w:cs="Arial"/>
        </w:rPr>
        <w:t xml:space="preserve">Course n°: </w:t>
      </w:r>
      <w:r w:rsidR="00C36BFC" w:rsidRPr="009E0EDB">
        <w:rPr>
          <w:rFonts w:ascii="Arial" w:hAnsi="Arial" w:cs="Arial"/>
        </w:rPr>
        <w:t>6</w:t>
      </w:r>
      <w:r w:rsidR="000577F5" w:rsidRPr="009E0EDB">
        <w:rPr>
          <w:rFonts w:ascii="Arial" w:hAnsi="Arial" w:cs="Arial"/>
        </w:rPr>
        <w:t xml:space="preserve">  </w:t>
      </w:r>
    </w:p>
    <w:p w:rsidR="00796985" w:rsidRDefault="0079698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</w:p>
    <w:p w:rsidR="00A533A5" w:rsidRPr="009E0EDB" w:rsidRDefault="00A533A5" w:rsidP="009E0EDB">
      <w:pPr>
        <w:tabs>
          <w:tab w:val="left" w:leader="underscore" w:pos="7371"/>
        </w:tabs>
        <w:ind w:left="142"/>
        <w:rPr>
          <w:rFonts w:ascii="Arial" w:hAnsi="Arial" w:cs="Arial"/>
        </w:rPr>
      </w:pPr>
      <w:r w:rsidRPr="009E0EDB">
        <w:rPr>
          <w:rFonts w:ascii="Arial" w:hAnsi="Arial" w:cs="Arial"/>
        </w:rPr>
        <w:t xml:space="preserve">Nom du commissaire : </w:t>
      </w:r>
      <w:r w:rsidR="00C36BFC" w:rsidRPr="009E0EDB">
        <w:rPr>
          <w:rFonts w:ascii="Arial" w:hAnsi="Arial" w:cs="Arial"/>
        </w:rPr>
        <w:t>Marcel le Hegarat</w:t>
      </w:r>
      <w:r w:rsidR="009E0EDB">
        <w:rPr>
          <w:rFonts w:ascii="Arial" w:hAnsi="Arial" w:cs="Arial"/>
        </w:rPr>
        <w:t xml:space="preserve">                                                </w:t>
      </w:r>
      <w:r w:rsidRPr="009E0EDB">
        <w:rPr>
          <w:rFonts w:ascii="Arial" w:hAnsi="Arial" w:cs="Arial"/>
        </w:rPr>
        <w:t xml:space="preserve">Signature : </w:t>
      </w:r>
    </w:p>
    <w:p w:rsidR="000577F5" w:rsidRPr="00A918B1" w:rsidRDefault="000577F5" w:rsidP="000577F5">
      <w:pPr>
        <w:tabs>
          <w:tab w:val="left" w:leader="underscore" w:pos="7371"/>
        </w:tabs>
        <w:rPr>
          <w:rFonts w:ascii="Arial" w:hAnsi="Arial" w:cs="Arial"/>
          <w:sz w:val="4"/>
        </w:rPr>
      </w:pPr>
    </w:p>
    <w:p w:rsidR="00A533A5" w:rsidRPr="00A918B1" w:rsidRDefault="00A533A5">
      <w:pPr>
        <w:rPr>
          <w:rFonts w:ascii="Arial" w:hAnsi="Arial" w:cs="Arial"/>
          <w:sz w:val="12"/>
        </w:rPr>
      </w:pPr>
    </w:p>
    <w:p w:rsidR="00A533A5" w:rsidRDefault="00A533A5">
      <w:pPr>
        <w:rPr>
          <w:sz w:val="10"/>
        </w:rPr>
      </w:pPr>
    </w:p>
    <w:tbl>
      <w:tblPr>
        <w:tblW w:w="0" w:type="auto"/>
        <w:tblInd w:w="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26"/>
        <w:gridCol w:w="1821"/>
        <w:gridCol w:w="731"/>
        <w:gridCol w:w="250"/>
        <w:gridCol w:w="221"/>
        <w:gridCol w:w="403"/>
        <w:gridCol w:w="1985"/>
        <w:gridCol w:w="737"/>
        <w:gridCol w:w="244"/>
        <w:gridCol w:w="221"/>
        <w:gridCol w:w="403"/>
        <w:gridCol w:w="1915"/>
        <w:gridCol w:w="708"/>
        <w:gridCol w:w="284"/>
        <w:gridCol w:w="304"/>
      </w:tblGrid>
      <w:tr w:rsidR="00A533A5" w:rsidRPr="00A918B1" w:rsidTr="00A85472">
        <w:tc>
          <w:tcPr>
            <w:tcW w:w="326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82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31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50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C36BFC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  <w:tc>
          <w:tcPr>
            <w:tcW w:w="403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4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C36BFC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22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  <w:tc>
          <w:tcPr>
            <w:tcW w:w="403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</w:tc>
        <w:tc>
          <w:tcPr>
            <w:tcW w:w="1915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Concurrent</w:t>
            </w:r>
          </w:p>
          <w:p w:rsidR="00A85472" w:rsidRPr="00A918B1" w:rsidRDefault="00A85472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(Skipper)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A533A5" w:rsidRPr="00A918B1" w:rsidRDefault="00A533A5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N° Voile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Pr="00A918B1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P</w:t>
            </w:r>
          </w:p>
        </w:tc>
        <w:tc>
          <w:tcPr>
            <w:tcW w:w="304" w:type="dxa"/>
            <w:tcBorders>
              <w:top w:val="single" w:sz="12" w:space="0" w:color="auto"/>
              <w:bottom w:val="single" w:sz="6" w:space="0" w:color="auto"/>
            </w:tcBorders>
            <w:shd w:val="pct30" w:color="C0C0C0" w:fill="auto"/>
          </w:tcPr>
          <w:p w:rsidR="00C36BFC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</w:p>
          <w:p w:rsidR="00A533A5" w:rsidRDefault="00C36BFC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A</w:t>
            </w:r>
          </w:p>
          <w:p w:rsidR="00F50D3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/</w:t>
            </w:r>
          </w:p>
          <w:p w:rsidR="00F50D31" w:rsidRPr="00A918B1" w:rsidRDefault="00F50D31">
            <w:pPr>
              <w:jc w:val="center"/>
              <w:rPr>
                <w:rFonts w:ascii="Arial" w:hAnsi="Arial" w:cs="Arial"/>
                <w:b/>
                <w:caps/>
                <w:sz w:val="15"/>
                <w:szCs w:val="15"/>
              </w:rPr>
            </w:pPr>
            <w:r>
              <w:rPr>
                <w:rFonts w:ascii="Arial" w:hAnsi="Arial" w:cs="Arial"/>
                <w:b/>
                <w:caps/>
                <w:sz w:val="15"/>
                <w:szCs w:val="15"/>
              </w:rPr>
              <w:t>R</w:t>
            </w:r>
          </w:p>
        </w:tc>
      </w:tr>
      <w:tr w:rsidR="00F50D31" w:rsidRPr="00A918B1" w:rsidTr="00A85472">
        <w:tc>
          <w:tcPr>
            <w:tcW w:w="326" w:type="dxa"/>
            <w:tcBorders>
              <w:top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1821" w:type="dxa"/>
            <w:tcBorders>
              <w:top w:val="nil"/>
            </w:tcBorders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Marcel Martin</w:t>
            </w:r>
          </w:p>
        </w:tc>
        <w:tc>
          <w:tcPr>
            <w:tcW w:w="731" w:type="dxa"/>
            <w:tcBorders>
              <w:top w:val="nil"/>
            </w:tcBorders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250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36</w:t>
            </w:r>
          </w:p>
        </w:tc>
        <w:tc>
          <w:tcPr>
            <w:tcW w:w="1985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nil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71</w:t>
            </w:r>
          </w:p>
        </w:tc>
        <w:tc>
          <w:tcPr>
            <w:tcW w:w="1915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  <w:tcBorders>
              <w:top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Pierre Letroc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37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Roger Le Jay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1478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38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Hubert de La Montagne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199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39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Etienne LE Baux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40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Emilie du Port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41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Corentin Quintin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42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Clarisse Le Fort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43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Hélène De Carquefou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44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Camille Giquel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45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11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René La Poste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46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81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B54EA7">
        <w:tc>
          <w:tcPr>
            <w:tcW w:w="326" w:type="dxa"/>
            <w:tcBorders>
              <w:top w:val="single" w:sz="6" w:space="0" w:color="auto"/>
              <w:bottom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12</w:t>
            </w:r>
          </w:p>
        </w:tc>
        <w:tc>
          <w:tcPr>
            <w:tcW w:w="1821" w:type="dxa"/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Rémy Bellamy</w:t>
            </w:r>
          </w:p>
        </w:tc>
        <w:tc>
          <w:tcPr>
            <w:tcW w:w="731" w:type="dxa"/>
            <w:vAlign w:val="center"/>
          </w:tcPr>
          <w:p w:rsidR="00F50D31" w:rsidRPr="00A918B1" w:rsidRDefault="003D406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23</w:t>
            </w:r>
            <w:bookmarkStart w:id="0" w:name="_GoBack"/>
            <w:bookmarkEnd w:id="0"/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47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B54EA7"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13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F50D31" w:rsidRPr="00F50D31" w:rsidRDefault="00F50D31" w:rsidP="00504A15">
            <w:pPr>
              <w:rPr>
                <w:rFonts w:asciiTheme="minorHAnsi" w:hAnsiTheme="minorHAnsi"/>
              </w:rPr>
            </w:pPr>
            <w:r w:rsidRPr="00F50D31">
              <w:t>Hector Le Bel</w:t>
            </w:r>
          </w:p>
        </w:tc>
        <w:tc>
          <w:tcPr>
            <w:tcW w:w="731" w:type="dxa"/>
            <w:vAlign w:val="center"/>
          </w:tcPr>
          <w:p w:rsidR="00F50D31" w:rsidRPr="00A918B1" w:rsidRDefault="00F50D31" w:rsidP="00A8547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48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B54EA7"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14</w:t>
            </w:r>
          </w:p>
        </w:tc>
        <w:tc>
          <w:tcPr>
            <w:tcW w:w="1821" w:type="dxa"/>
            <w:tcBorders>
              <w:left w:val="single" w:sz="4" w:space="0" w:color="auto"/>
            </w:tcBorders>
          </w:tcPr>
          <w:p w:rsidR="00F50D31" w:rsidRPr="00A918B1" w:rsidRDefault="00B4371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...</w:t>
            </w: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49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B54EA7">
        <w:tc>
          <w:tcPr>
            <w:tcW w:w="326" w:type="dxa"/>
            <w:tcBorders>
              <w:top w:val="single" w:sz="4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15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50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16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51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17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52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18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53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19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54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89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20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55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21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56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91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22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57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92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23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58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93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24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59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94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25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60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95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26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61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96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27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62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97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28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63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98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29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64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99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30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65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191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8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0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31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66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single" w:sz="6" w:space="0" w:color="auto"/>
              <w:bottom w:val="nil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32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67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P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 =  </w:t>
            </w:r>
            <w:r>
              <w:rPr>
                <w:rFonts w:ascii="Arial" w:hAnsi="Arial" w:cs="Arial"/>
                <w:b/>
                <w:sz w:val="15"/>
                <w:szCs w:val="15"/>
              </w:rPr>
              <w:t>Présent</w:t>
            </w: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33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68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Default="00F50D31" w:rsidP="00F50D31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A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=  </w:t>
            </w:r>
            <w:r w:rsidR="009E0EDB">
              <w:rPr>
                <w:rFonts w:ascii="Arial" w:hAnsi="Arial" w:cs="Arial"/>
                <w:b/>
                <w:sz w:val="15"/>
                <w:szCs w:val="15"/>
              </w:rPr>
              <w:t>Absent</w:t>
            </w:r>
          </w:p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F50D31" w:rsidRPr="00A918B1" w:rsidTr="00A85472">
        <w:tc>
          <w:tcPr>
            <w:tcW w:w="326" w:type="dxa"/>
            <w:tcBorders>
              <w:top w:val="single" w:sz="6" w:space="0" w:color="auto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34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6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69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nil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R</w:t>
            </w:r>
            <w:r w:rsidRPr="00A918B1">
              <w:rPr>
                <w:rFonts w:ascii="Arial" w:hAnsi="Arial" w:cs="Arial"/>
                <w:b/>
                <w:sz w:val="15"/>
                <w:szCs w:val="15"/>
              </w:rPr>
              <w:t xml:space="preserve">  =  </w:t>
            </w:r>
            <w:r>
              <w:rPr>
                <w:rFonts w:ascii="Arial" w:hAnsi="Arial" w:cs="Arial"/>
                <w:b/>
                <w:sz w:val="15"/>
                <w:szCs w:val="15"/>
              </w:rPr>
              <w:t>Retard</w:t>
            </w:r>
          </w:p>
        </w:tc>
      </w:tr>
      <w:tr w:rsidR="00F50D31" w:rsidRPr="00A918B1" w:rsidTr="00A85472">
        <w:trPr>
          <w:trHeight w:val="278"/>
        </w:trPr>
        <w:tc>
          <w:tcPr>
            <w:tcW w:w="326" w:type="dxa"/>
            <w:tcBorders>
              <w:top w:val="single" w:sz="6" w:space="0" w:color="auto"/>
              <w:bottom w:val="single" w:sz="12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35</w:t>
            </w:r>
          </w:p>
        </w:tc>
        <w:tc>
          <w:tcPr>
            <w:tcW w:w="182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1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50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403" w:type="dxa"/>
            <w:tcBorders>
              <w:top w:val="single" w:sz="6" w:space="0" w:color="auto"/>
              <w:left w:val="nil"/>
              <w:bottom w:val="single" w:sz="12" w:space="0" w:color="auto"/>
            </w:tcBorders>
            <w:shd w:val="pct30" w:color="C0C0C0" w:fill="auto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sz w:val="15"/>
                <w:szCs w:val="15"/>
              </w:rPr>
              <w:t>70</w:t>
            </w:r>
          </w:p>
        </w:tc>
        <w:tc>
          <w:tcPr>
            <w:tcW w:w="1985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37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44" w:type="dxa"/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2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50D31" w:rsidRPr="00A918B1" w:rsidRDefault="00F50D31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3614" w:type="dxa"/>
            <w:gridSpan w:val="5"/>
            <w:tcBorders>
              <w:top w:val="nil"/>
              <w:bottom w:val="single" w:sz="12" w:space="0" w:color="auto"/>
            </w:tcBorders>
          </w:tcPr>
          <w:p w:rsidR="00F50D31" w:rsidRPr="00A918B1" w:rsidRDefault="00F50D31" w:rsidP="00F50D31">
            <w:pPr>
              <w:rPr>
                <w:rFonts w:ascii="Arial" w:hAnsi="Arial" w:cs="Arial"/>
                <w:sz w:val="15"/>
                <w:szCs w:val="15"/>
              </w:rPr>
            </w:pPr>
            <w:r w:rsidRPr="00A918B1">
              <w:rPr>
                <w:rFonts w:ascii="Arial" w:hAnsi="Arial" w:cs="Arial"/>
                <w:b/>
                <w:sz w:val="15"/>
                <w:szCs w:val="15"/>
              </w:rPr>
              <w:tab/>
            </w:r>
          </w:p>
        </w:tc>
      </w:tr>
    </w:tbl>
    <w:p w:rsidR="00A533A5" w:rsidRPr="00A918B1" w:rsidRDefault="00A918B1" w:rsidP="00A918B1">
      <w:pPr>
        <w:tabs>
          <w:tab w:val="left" w:pos="2355"/>
        </w:tabs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tab/>
      </w:r>
    </w:p>
    <w:sectPr w:rsidR="00A533A5" w:rsidRPr="00A918B1" w:rsidSect="005741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454" w:right="454" w:bottom="284" w:left="454" w:header="720" w:footer="4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A52" w:rsidRDefault="00582A52">
      <w:r>
        <w:separator/>
      </w:r>
    </w:p>
  </w:endnote>
  <w:endnote w:type="continuationSeparator" w:id="0">
    <w:p w:rsidR="00582A52" w:rsidRDefault="0058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472" w:rsidRDefault="00A85472" w:rsidP="00A85472">
    <w:pPr>
      <w:pStyle w:val="En-tte"/>
      <w:jc w:val="center"/>
      <w:rPr>
        <w:rFonts w:ascii="Arial" w:hAnsi="Arial" w:cs="Arial"/>
      </w:rPr>
    </w:pPr>
  </w:p>
  <w:p w:rsidR="00A533A5" w:rsidRDefault="009E0EDB" w:rsidP="00A85472">
    <w:pPr>
      <w:pStyle w:val="En-tte"/>
      <w:jc w:val="center"/>
      <w:rPr>
        <w:rFonts w:ascii="Arial" w:hAnsi="Arial" w:cs="Arial"/>
      </w:rPr>
    </w:pPr>
    <w:r>
      <w:rPr>
        <w:rFonts w:ascii="Arial" w:hAnsi="Arial" w:cs="Arial"/>
      </w:rPr>
      <w:t>Régate</w:t>
    </w:r>
    <w:r w:rsidR="00A85472">
      <w:rPr>
        <w:rFonts w:ascii="Arial" w:hAnsi="Arial" w:cs="Arial"/>
      </w:rPr>
      <w:t>s</w:t>
    </w:r>
    <w:r>
      <w:rPr>
        <w:rFonts w:ascii="Arial" w:hAnsi="Arial" w:cs="Arial"/>
      </w:rPr>
      <w:t xml:space="preserve"> de la baie de saint Brieuc</w:t>
    </w:r>
  </w:p>
  <w:p w:rsidR="00A85472" w:rsidRPr="00A918B1" w:rsidRDefault="00A85472" w:rsidP="00A85472">
    <w:pPr>
      <w:pStyle w:val="En-tte"/>
      <w:jc w:val="center"/>
      <w:rPr>
        <w:rFonts w:ascii="Arial" w:hAnsi="Arial" w:cs="Arial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A52" w:rsidRDefault="00582A52">
      <w:r>
        <w:separator/>
      </w:r>
    </w:p>
  </w:footnote>
  <w:footnote w:type="continuationSeparator" w:id="0">
    <w:p w:rsidR="00582A52" w:rsidRDefault="00582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A5" w:rsidRPr="00796985" w:rsidRDefault="00E87210" w:rsidP="00796985">
    <w:pPr>
      <w:pStyle w:val="En-tte"/>
    </w:pPr>
    <w:r>
      <w:rPr>
        <w:noProof/>
      </w:rPr>
      <w:drawing>
        <wp:inline distT="0" distB="0" distL="0" distR="0">
          <wp:extent cx="2571750" cy="523875"/>
          <wp:effectExtent l="0" t="0" r="0" b="9525"/>
          <wp:docPr id="1" name="Image 1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96985">
      <w:tab/>
    </w:r>
    <w:r w:rsidR="00796985">
      <w:tab/>
    </w:r>
    <w:r w:rsidR="007548D2">
      <w:rPr>
        <w:rFonts w:ascii="Arial" w:hAnsi="Arial"/>
        <w:b/>
        <w:i/>
        <w:sz w:val="22"/>
      </w:rPr>
      <w:t xml:space="preserve">LISTE </w:t>
    </w:r>
    <w:r w:rsidR="00710DE0">
      <w:rPr>
        <w:rFonts w:ascii="Arial" w:hAnsi="Arial"/>
        <w:b/>
        <w:i/>
        <w:sz w:val="22"/>
      </w:rPr>
      <w:t xml:space="preserve">DE </w:t>
    </w:r>
    <w:r w:rsidR="00C36BFC">
      <w:rPr>
        <w:rFonts w:ascii="Arial" w:hAnsi="Arial"/>
        <w:b/>
        <w:i/>
        <w:sz w:val="22"/>
      </w:rPr>
      <w:t>DEPART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985" w:rsidRDefault="007969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313">
      <o:colormenu v:ext="edit" strokecolor="none [24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66"/>
    <w:rsid w:val="000577F5"/>
    <w:rsid w:val="00070F4F"/>
    <w:rsid w:val="000E60F9"/>
    <w:rsid w:val="001C6E94"/>
    <w:rsid w:val="00266629"/>
    <w:rsid w:val="002C34A0"/>
    <w:rsid w:val="003D4061"/>
    <w:rsid w:val="00573EAA"/>
    <w:rsid w:val="005741EF"/>
    <w:rsid w:val="00582A52"/>
    <w:rsid w:val="00592BE0"/>
    <w:rsid w:val="006B6A23"/>
    <w:rsid w:val="006E6746"/>
    <w:rsid w:val="00710DE0"/>
    <w:rsid w:val="007548D2"/>
    <w:rsid w:val="00796985"/>
    <w:rsid w:val="007C05AC"/>
    <w:rsid w:val="00840CC1"/>
    <w:rsid w:val="009035C6"/>
    <w:rsid w:val="00930366"/>
    <w:rsid w:val="009E0EDB"/>
    <w:rsid w:val="00A533A5"/>
    <w:rsid w:val="00A85472"/>
    <w:rsid w:val="00A918B1"/>
    <w:rsid w:val="00B36C6B"/>
    <w:rsid w:val="00B4371A"/>
    <w:rsid w:val="00B54EA7"/>
    <w:rsid w:val="00C36BFC"/>
    <w:rsid w:val="00E87210"/>
    <w:rsid w:val="00F16266"/>
    <w:rsid w:val="00F3513C"/>
    <w:rsid w:val="00F50D31"/>
    <w:rsid w:val="00FB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strokecolor="none [2415]"/>
    </o:shapedefaults>
    <o:shapelayout v:ext="edit">
      <o:idmap v:ext="edit" data="1"/>
    </o:shapelayout>
  </w:shapeDefaults>
  <w:decimalSymbol w:val=","/>
  <w:listSeparator w:val=";"/>
  <w15:docId w15:val="{13CDEB68-5595-4714-915E-BC28ED2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5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9035C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035C6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FFV&amp;Arbitr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FFV&amp;Arbitres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Epreuve :</vt:lpstr>
    </vt:vector>
  </TitlesOfParts>
  <Company>FFV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Epreuve :</dc:title>
  <dc:creator>Gwënaelle</dc:creator>
  <cp:lastModifiedBy>Patrice Francois</cp:lastModifiedBy>
  <cp:revision>3</cp:revision>
  <cp:lastPrinted>2009-01-07T11:32:00Z</cp:lastPrinted>
  <dcterms:created xsi:type="dcterms:W3CDTF">2015-01-07T13:47:00Z</dcterms:created>
  <dcterms:modified xsi:type="dcterms:W3CDTF">2015-01-15T08:10:00Z</dcterms:modified>
</cp:coreProperties>
</file>